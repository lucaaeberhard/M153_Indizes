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5A1" w:rsidP="00D52E82" w:rsidRDefault="009E25A1" w14:paraId="7B3DEA9E" w14:textId="77777777">
      <w:pPr>
        <w:rPr>
          <w:rFonts w:cs="Arial"/>
          <w:b/>
          <w:bCs/>
          <w:sz w:val="40"/>
          <w:szCs w:val="40"/>
          <w:shd w:val="clear" w:color="auto" w:fill="FAF9F8"/>
        </w:rPr>
      </w:pPr>
    </w:p>
    <w:p w:rsidR="00DD5C50" w:rsidP="00D52E82" w:rsidRDefault="009E25A1" w14:paraId="6CE17510" w14:textId="75309EF8">
      <w:pPr>
        <w:rPr>
          <w:rFonts w:cs="Arial"/>
          <w:b/>
          <w:bCs/>
          <w:sz w:val="40"/>
          <w:szCs w:val="40"/>
          <w:shd w:val="clear" w:color="auto" w:fill="FAF9F8"/>
        </w:rPr>
      </w:pPr>
      <w:r w:rsidRPr="009E25A1">
        <w:rPr>
          <w:rFonts w:cs="Arial"/>
          <w:b/>
          <w:bCs/>
          <w:sz w:val="40"/>
          <w:szCs w:val="40"/>
          <w:shd w:val="clear" w:color="auto" w:fill="FAF9F8"/>
        </w:rPr>
        <w:t>Indizes</w:t>
      </w:r>
    </w:p>
    <w:p w:rsidR="00027F14" w:rsidP="00D52E82" w:rsidRDefault="00027F14" w14:paraId="77968AAB" w14:textId="3A43158D">
      <w:pPr>
        <w:rPr>
          <w:b/>
          <w:bCs/>
        </w:rPr>
      </w:pPr>
    </w:p>
    <w:p w:rsidRPr="00896E38" w:rsidR="00896E38" w:rsidP="00D52E82" w:rsidRDefault="00896E38" w14:paraId="3A9E8B94" w14:textId="514FB7A2">
      <w:r w:rsidRPr="00896E38">
        <w:t xml:space="preserve">Dieses Dokument zeigt den Index von SQL auf und erklärt Ihn anhand von Beispielen. </w:t>
      </w:r>
    </w:p>
    <w:p w:rsidR="00E009C8" w:rsidP="00E009C8" w:rsidRDefault="00E009C8" w14:paraId="2F8781CC" w14:textId="53A0EA3D">
      <w:pPr>
        <w:pStyle w:val="berschrift1"/>
        <w:numPr>
          <w:ilvl w:val="0"/>
          <w:numId w:val="2"/>
        </w:numPr>
      </w:pPr>
      <w:r>
        <w:t>Index</w:t>
      </w:r>
    </w:p>
    <w:p w:rsidRPr="00E009C8" w:rsidR="00E009C8" w:rsidP="00E009C8" w:rsidRDefault="00E009C8" w14:paraId="53620298" w14:textId="603D8AC9">
      <w:r w:rsidR="3B3DCB68">
        <w:rPr/>
        <w:t>Indizes werden verwendet, um Daten schneller als sonst aus der Datenbank abzurufen. Die Benutzer können die Indizes nicht sehen, sie werden nur verwendet, um die Suche/Abfragen zu beschleunigen.</w:t>
      </w:r>
    </w:p>
    <w:p w:rsidR="3B3DCB68" w:rsidP="3B3DCB68" w:rsidRDefault="3B3DCB68" w14:paraId="69FED9D5" w14:textId="3DD3A733">
      <w:pPr>
        <w:pStyle w:val="Standard"/>
      </w:pPr>
    </w:p>
    <w:p w:rsidR="00E009C8" w:rsidP="00E009C8" w:rsidRDefault="00E009C8" w14:paraId="69C29390" w14:textId="4ABCDD8D" w14:noSpellErr="1">
      <w:pPr>
        <w:pStyle w:val="berschrift1"/>
        <w:numPr>
          <w:ilvl w:val="0"/>
          <w:numId w:val="2"/>
        </w:numPr>
        <w:rPr/>
      </w:pPr>
      <w:r w:rsidR="00E009C8">
        <w:rPr/>
        <w:t>Verwendung</w:t>
      </w:r>
    </w:p>
    <w:p w:rsidR="3B3DCB68" w:rsidP="3B3DCB68" w:rsidRDefault="3B3DCB68" w14:paraId="21066A6A" w14:textId="27CC59CF">
      <w:pPr>
        <w:pStyle w:val="Standard"/>
      </w:pPr>
    </w:p>
    <w:p w:rsidR="3B3DCB68" w:rsidP="3B3DCB68" w:rsidRDefault="3B3DCB68" w14:paraId="1741D5F0" w14:textId="7CEDCF8B">
      <w:pPr>
        <w:pStyle w:val="Standard"/>
        <w:rPr>
          <w:rFonts w:ascii="Arial" w:hAnsi="Arial" w:eastAsia="Arial" w:cs="Arial"/>
          <w:noProof w:val="0"/>
          <w:sz w:val="22"/>
          <w:szCs w:val="22"/>
          <w:lang w:val="de-CH"/>
        </w:rPr>
      </w:pP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de-CH"/>
        </w:rPr>
        <w:t>CREATE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  <w:t xml:space="preserve"> 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de-CH"/>
        </w:rPr>
        <w:t>INDEX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  <w:t xml:space="preserve"> </w:t>
      </w:r>
      <w:proofErr w:type="spellStart"/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  <w:t>idx_lastname</w:t>
      </w:r>
      <w:proofErr w:type="spellEnd"/>
      <w:r>
        <w:br/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  <w:t xml:space="preserve">ON </w:t>
      </w:r>
      <w:proofErr w:type="spellStart"/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  <w:t>Persons</w:t>
      </w:r>
      <w:proofErr w:type="spellEnd"/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  <w:t xml:space="preserve"> (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  <w:t>LastName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  <w:t>);</w:t>
      </w:r>
    </w:p>
    <w:p w:rsidRPr="00E009C8" w:rsidR="00E009C8" w:rsidP="00E009C8" w:rsidRDefault="00E009C8" w14:paraId="0728575F" w14:noSpellErr="1" w14:textId="41E0AD11"/>
    <w:p w:rsidR="3B3DCB68" w:rsidP="3B3DCB68" w:rsidRDefault="3B3DCB68" w14:paraId="395B17A5" w14:textId="524932ED">
      <w:pPr>
        <w:pStyle w:val="Standard"/>
        <w:rPr>
          <w:rFonts w:ascii="Arial" w:hAnsi="Arial" w:eastAsia="Arial" w:cs="Arial"/>
          <w:noProof w:val="0"/>
          <w:sz w:val="22"/>
          <w:szCs w:val="22"/>
          <w:lang w:val="de-CH"/>
        </w:rPr>
      </w:pP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de-CH"/>
        </w:rPr>
        <w:t>DROP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  <w:t xml:space="preserve"> 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de-CH"/>
        </w:rPr>
        <w:t>INDEX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  <w:t xml:space="preserve"> </w:t>
      </w:r>
      <w:proofErr w:type="spellStart"/>
      <w:r w:rsidRPr="3B3DCB68" w:rsidR="3B3DCB6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  <w:t>index_name</w:t>
      </w:r>
      <w:proofErr w:type="spellEnd"/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  <w:t xml:space="preserve"> 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de-CH"/>
        </w:rPr>
        <w:t>ON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  <w:t xml:space="preserve"> </w:t>
      </w:r>
      <w:proofErr w:type="spellStart"/>
      <w:r w:rsidRPr="3B3DCB68" w:rsidR="3B3DCB68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  <w:t>table_name</w:t>
      </w:r>
      <w:proofErr w:type="spellEnd"/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  <w:t>;</w:t>
      </w:r>
    </w:p>
    <w:p w:rsidR="3B3DCB68" w:rsidP="3B3DCB68" w:rsidRDefault="3B3DCB68" w14:paraId="0DE959DF" w14:textId="4D8610BD">
      <w:pPr>
        <w:pStyle w:val="Standard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de-CH"/>
        </w:rPr>
      </w:pPr>
    </w:p>
    <w:p w:rsidR="3B3DCB68" w:rsidP="3B3DCB68" w:rsidRDefault="3B3DCB68" w14:paraId="29E687BE" w14:textId="28EB0F39">
      <w:pPr>
        <w:pStyle w:val="Standard"/>
      </w:pP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de-CH"/>
        </w:rPr>
        <w:t>SELECT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de-CH"/>
        </w:rPr>
        <w:t xml:space="preserve"> 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de-CH"/>
        </w:rPr>
        <w:t>*</w:t>
      </w:r>
      <w:r>
        <w:br/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de-CH"/>
        </w:rPr>
        <w:t>FROM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de-CH"/>
        </w:rPr>
        <w:t xml:space="preserve"> 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de-CH"/>
        </w:rPr>
        <w:t>Table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de-CH"/>
        </w:rPr>
        <w:t xml:space="preserve"> 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de-CH"/>
        </w:rPr>
        <w:t>WITH</w:t>
      </w:r>
      <w:r w:rsidRPr="3B3DCB68" w:rsidR="3B3DCB6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de-CH"/>
        </w:rPr>
        <w:t>(INDEX(Index_Name))</w:t>
      </w:r>
    </w:p>
    <w:p w:rsidR="00E009C8" w:rsidP="00E009C8" w:rsidRDefault="00E009C8" w14:paraId="2E2BE18D" w14:textId="19C1690C">
      <w:pPr>
        <w:pStyle w:val="berschrift1"/>
        <w:numPr>
          <w:ilvl w:val="0"/>
          <w:numId w:val="2"/>
        </w:numPr>
        <w:rPr/>
      </w:pPr>
      <w:r w:rsidR="00E009C8">
        <w:rPr/>
        <w:t>Beurteilen</w:t>
      </w:r>
    </w:p>
    <w:p w:rsidR="00E009C8" w:rsidP="00E009C8" w:rsidRDefault="00E009C8" w14:paraId="6478A3C1" w14:textId="5D7BF16E">
      <w:r>
        <w:t>Blabla</w:t>
      </w:r>
    </w:p>
    <w:p w:rsidR="00E009C8" w:rsidP="00E009C8" w:rsidRDefault="00E009C8" w14:paraId="032F1289" w14:textId="320EFB06">
      <w:pPr>
        <w:pStyle w:val="berschrift1"/>
        <w:numPr>
          <w:ilvl w:val="0"/>
          <w:numId w:val="2"/>
        </w:numPr>
        <w:rPr/>
      </w:pPr>
      <w:r w:rsidR="00E009C8">
        <w:rPr/>
        <w:t>Index bei vielen Datensätzen</w:t>
      </w:r>
    </w:p>
    <w:p w:rsidRPr="00E009C8" w:rsidR="00E009C8" w:rsidP="00E009C8" w:rsidRDefault="00E009C8" w14:paraId="03C0EF8C" w14:textId="530E708E">
      <w:r>
        <w:t>Blabla</w:t>
      </w:r>
    </w:p>
    <w:p w:rsidR="00E009C8" w:rsidP="00E009C8" w:rsidRDefault="00E009C8" w14:paraId="31BB2647" w14:textId="6E993ED8">
      <w:pPr>
        <w:pStyle w:val="berschrift1"/>
        <w:numPr>
          <w:ilvl w:val="0"/>
          <w:numId w:val="2"/>
        </w:numPr>
        <w:rPr/>
      </w:pPr>
      <w:r w:rsidR="00E009C8">
        <w:rPr/>
        <w:t>Index bei vielen Tabellen</w:t>
      </w:r>
    </w:p>
    <w:p w:rsidRPr="00E009C8" w:rsidR="00E009C8" w:rsidP="00E009C8" w:rsidRDefault="00E009C8" w14:paraId="7020BE13" w14:textId="77777777">
      <w:r>
        <w:t>Blabla</w:t>
      </w:r>
    </w:p>
    <w:p w:rsidRPr="00E009C8" w:rsidR="00E009C8" w:rsidP="00E009C8" w:rsidRDefault="00E009C8" w14:paraId="080CDA56" w14:textId="77777777"/>
    <w:sectPr w:rsidRPr="00E009C8" w:rsidR="00E009C8" w:rsidSect="00D950EC">
      <w:headerReference w:type="default" r:id="rId11"/>
      <w:footerReference w:type="default" r:id="rId12"/>
      <w:pgSz w:w="11906" w:h="16838" w:orient="portrait" w:code="9"/>
      <w:pgMar w:top="1134" w:right="851" w:bottom="680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2AF6" w:rsidP="00694215" w:rsidRDefault="00D12AF6" w14:paraId="08F7AF35" w14:textId="77777777">
      <w:r>
        <w:separator/>
      </w:r>
    </w:p>
  </w:endnote>
  <w:endnote w:type="continuationSeparator" w:id="0">
    <w:p w:rsidR="00D12AF6" w:rsidP="00694215" w:rsidRDefault="00D12AF6" w14:paraId="7B32C10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07D5C" w:rsidR="00694215" w:rsidP="009A2C73" w:rsidRDefault="00F6064D" w14:paraId="43020FDD" w14:textId="44663184">
    <w:pPr>
      <w:pStyle w:val="Fuzeile"/>
      <w:tabs>
        <w:tab w:val="clear" w:pos="4536"/>
        <w:tab w:val="clear" w:pos="9072"/>
        <w:tab w:val="right" w:pos="9639"/>
      </w:tabs>
    </w:pPr>
    <w:r>
      <w:rPr>
        <w:szCs w:val="16"/>
      </w:rPr>
      <w:fldChar w:fldCharType="begin"/>
    </w:r>
    <w:r>
      <w:rPr>
        <w:szCs w:val="16"/>
      </w:rPr>
      <w:instrText xml:space="preserve"> SAVEDATE  \@ "dd.MM.yyyy"  \* MERGEFORMAT </w:instrText>
    </w:r>
    <w:r>
      <w:rPr>
        <w:szCs w:val="16"/>
      </w:rPr>
      <w:fldChar w:fldCharType="separate"/>
    </w:r>
    <w:r w:rsidR="009E25A1">
      <w:rPr>
        <w:noProof/>
        <w:szCs w:val="16"/>
      </w:rPr>
      <w:t>22</w:t>
    </w:r>
    <w:r w:rsidR="009E25A1">
      <w:rPr>
        <w:noProof/>
        <w:szCs w:val="16"/>
      </w:rPr>
      <w:t>.</w:t>
    </w:r>
    <w:r w:rsidR="009E25A1">
      <w:rPr>
        <w:noProof/>
        <w:szCs w:val="16"/>
      </w:rPr>
      <w:t>06</w:t>
    </w:r>
    <w:r w:rsidR="009E25A1">
      <w:rPr>
        <w:noProof/>
        <w:szCs w:val="16"/>
      </w:rPr>
      <w:t>.</w:t>
    </w:r>
    <w:r w:rsidR="009E25A1">
      <w:rPr>
        <w:noProof/>
        <w:szCs w:val="16"/>
      </w:rPr>
      <w:t>2</w:t>
    </w:r>
    <w:r w:rsidR="009E25A1">
      <w:rPr>
        <w:noProof/>
        <w:szCs w:val="16"/>
      </w:rPr>
      <w:t>0</w:t>
    </w:r>
    <w:r>
      <w:rPr>
        <w:szCs w:val="16"/>
      </w:rPr>
      <w:fldChar w:fldCharType="end"/>
    </w:r>
    <w:r w:rsidR="009E25A1">
      <w:rPr>
        <w:szCs w:val="16"/>
      </w:rPr>
      <w:t>22</w:t>
    </w:r>
    <w:r w:rsidRPr="00407D5C" w:rsidR="007B53D1">
      <w:rPr>
        <w:szCs w:val="16"/>
      </w:rPr>
      <w:t xml:space="preserve">, </w:t>
    </w:r>
    <w:r w:rsidR="009E25A1">
      <w:t>Inf19dl</w:t>
    </w:r>
    <w:r w:rsidR="00D97CD3">
      <w:t>,</w:t>
    </w:r>
    <w:r w:rsidR="009E25A1">
      <w:t xml:space="preserve"> Dario</w:t>
    </w:r>
    <w:r w:rsidR="009E25A1">
      <w:rPr>
        <w:szCs w:val="16"/>
      </w:rPr>
      <w:t xml:space="preserve"> Stübi &amp; Luca Aeberhard</w:t>
    </w:r>
    <w:r w:rsidRPr="00407D5C" w:rsidR="00694215">
      <w:tab/>
    </w:r>
    <w:r w:rsidRPr="00407D5C" w:rsidR="00694215">
      <w:t xml:space="preserve">Seite </w:t>
    </w:r>
    <w:r w:rsidRPr="00407D5C" w:rsidR="00F160FE">
      <w:fldChar w:fldCharType="begin"/>
    </w:r>
    <w:r w:rsidRPr="00407D5C" w:rsidR="00F54048">
      <w:instrText>PAGE</w:instrText>
    </w:r>
    <w:r w:rsidRPr="00407D5C" w:rsidR="00F160FE">
      <w:fldChar w:fldCharType="separate"/>
    </w:r>
    <w:r>
      <w:rPr>
        <w:noProof/>
      </w:rPr>
      <w:t>1</w:t>
    </w:r>
    <w:r w:rsidRPr="00407D5C" w:rsidR="00F160FE">
      <w:fldChar w:fldCharType="end"/>
    </w:r>
    <w:r w:rsidRPr="00407D5C" w:rsidR="00694215">
      <w:t xml:space="preserve"> von </w:t>
    </w:r>
    <w:r w:rsidRPr="00407D5C" w:rsidR="00F160FE">
      <w:fldChar w:fldCharType="begin"/>
    </w:r>
    <w:r w:rsidRPr="00407D5C" w:rsidR="00F54048">
      <w:instrText>NUMPAGES</w:instrText>
    </w:r>
    <w:r w:rsidRPr="00407D5C" w:rsidR="00F160FE">
      <w:fldChar w:fldCharType="separate"/>
    </w:r>
    <w:r>
      <w:rPr>
        <w:noProof/>
      </w:rPr>
      <w:t>1</w:t>
    </w:r>
    <w:r w:rsidRPr="00407D5C" w:rsidR="00F160F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2AF6" w:rsidP="00694215" w:rsidRDefault="00D12AF6" w14:paraId="5EABBFDA" w14:textId="77777777">
      <w:r>
        <w:separator/>
      </w:r>
    </w:p>
  </w:footnote>
  <w:footnote w:type="continuationSeparator" w:id="0">
    <w:p w:rsidR="00D12AF6" w:rsidP="00694215" w:rsidRDefault="00D12AF6" w14:paraId="602B5C2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023D4" w:rsidP="007023D4" w:rsidRDefault="007023D4" w14:paraId="77C4872D" w14:textId="77777777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 xml:space="preserve">Berufsbildungszentrum 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 xml:space="preserve">Modul </w:t>
    </w:r>
    <w:r w:rsidR="00401AB3">
      <w:rPr>
        <w:rFonts w:ascii="Arial Black" w:hAnsi="Arial Black"/>
        <w:sz w:val="16"/>
      </w:rPr>
      <w:t>153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>Fachbereich</w:t>
    </w:r>
  </w:p>
  <w:p w:rsidR="007023D4" w:rsidP="007023D4" w:rsidRDefault="007023D4" w14:paraId="4982C49B" w14:textId="77777777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>Informatik</w:t>
    </w:r>
  </w:p>
  <w:p w:rsidRPr="007023D4" w:rsidR="007023D4" w:rsidP="007023D4" w:rsidRDefault="007023D4" w14:paraId="38BD4081" w14:textId="77777777">
    <w:pPr>
      <w:pBdr>
        <w:bottom w:val="single" w:color="auto" w:sz="4" w:space="1"/>
      </w:pBd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D5BF6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80263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25A1"/>
    <w:rsid w:val="00012980"/>
    <w:rsid w:val="00027F14"/>
    <w:rsid w:val="00033B8B"/>
    <w:rsid w:val="0005467D"/>
    <w:rsid w:val="000F397F"/>
    <w:rsid w:val="00261758"/>
    <w:rsid w:val="002656FA"/>
    <w:rsid w:val="002D1B68"/>
    <w:rsid w:val="002F2E68"/>
    <w:rsid w:val="00360665"/>
    <w:rsid w:val="00360A69"/>
    <w:rsid w:val="00392435"/>
    <w:rsid w:val="00396D0B"/>
    <w:rsid w:val="003B0A03"/>
    <w:rsid w:val="00401AB3"/>
    <w:rsid w:val="00407D5C"/>
    <w:rsid w:val="00470A9C"/>
    <w:rsid w:val="004736BA"/>
    <w:rsid w:val="004F5F7D"/>
    <w:rsid w:val="005F0C70"/>
    <w:rsid w:val="0062059A"/>
    <w:rsid w:val="00626C67"/>
    <w:rsid w:val="00644DC9"/>
    <w:rsid w:val="0066796F"/>
    <w:rsid w:val="00667FF0"/>
    <w:rsid w:val="00694215"/>
    <w:rsid w:val="006A2C82"/>
    <w:rsid w:val="007023D4"/>
    <w:rsid w:val="007169B3"/>
    <w:rsid w:val="0074506B"/>
    <w:rsid w:val="007B4FD7"/>
    <w:rsid w:val="007B53D1"/>
    <w:rsid w:val="008339D0"/>
    <w:rsid w:val="00860D8C"/>
    <w:rsid w:val="00870AF3"/>
    <w:rsid w:val="00896E38"/>
    <w:rsid w:val="008D0754"/>
    <w:rsid w:val="00942C86"/>
    <w:rsid w:val="00944823"/>
    <w:rsid w:val="009518F2"/>
    <w:rsid w:val="009A2C73"/>
    <w:rsid w:val="009C6593"/>
    <w:rsid w:val="009E25A1"/>
    <w:rsid w:val="00A65BED"/>
    <w:rsid w:val="00C50CD5"/>
    <w:rsid w:val="00D12AF6"/>
    <w:rsid w:val="00D35F06"/>
    <w:rsid w:val="00D51A22"/>
    <w:rsid w:val="00D52E82"/>
    <w:rsid w:val="00D74B68"/>
    <w:rsid w:val="00D950EC"/>
    <w:rsid w:val="00D97CD3"/>
    <w:rsid w:val="00DD5C50"/>
    <w:rsid w:val="00E009C8"/>
    <w:rsid w:val="00E13B32"/>
    <w:rsid w:val="00E65378"/>
    <w:rsid w:val="00EE166A"/>
    <w:rsid w:val="00F160FE"/>
    <w:rsid w:val="00F20D30"/>
    <w:rsid w:val="00F23C6C"/>
    <w:rsid w:val="00F54048"/>
    <w:rsid w:val="00F6064D"/>
    <w:rsid w:val="332FF6FC"/>
    <w:rsid w:val="3B3DCB68"/>
    <w:rsid w:val="3D32350C"/>
    <w:rsid w:val="46A85B2A"/>
    <w:rsid w:val="5EE9122A"/>
    <w:rsid w:val="5EE9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676434"/>
  <w15:docId w15:val="{D653362F-CAC8-4206-B5B5-E4371C1C2C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E009C8"/>
    <w:rPr>
      <w:rFonts w:ascii="Arial" w:hAnsi="Arial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2C86"/>
    <w:pPr>
      <w:keepNext/>
      <w:keepLines/>
      <w:spacing w:before="480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2C86"/>
    <w:pPr>
      <w:keepNext/>
      <w:keepLines/>
      <w:spacing w:before="200"/>
      <w:outlineLvl w:val="1"/>
    </w:pPr>
    <w:rPr>
      <w:rFonts w:eastAsia="Times New Roman"/>
      <w:b/>
      <w:bCs/>
      <w:sz w:val="24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4215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694215"/>
  </w:style>
  <w:style w:type="paragraph" w:styleId="Fuzeile">
    <w:name w:val="footer"/>
    <w:basedOn w:val="Standard"/>
    <w:link w:val="FuzeileZchn"/>
    <w:uiPriority w:val="99"/>
    <w:unhideWhenUsed/>
    <w:rsid w:val="00860D8C"/>
    <w:pPr>
      <w:tabs>
        <w:tab w:val="center" w:pos="4536"/>
        <w:tab w:val="right" w:pos="9072"/>
      </w:tabs>
    </w:pPr>
    <w:rPr>
      <w:sz w:val="16"/>
    </w:rPr>
  </w:style>
  <w:style w:type="character" w:styleId="FuzeileZchn" w:customStyle="1">
    <w:name w:val="Fußzeile Zchn"/>
    <w:basedOn w:val="Absatz-Standardschriftart"/>
    <w:link w:val="Fuzeile"/>
    <w:uiPriority w:val="99"/>
    <w:rsid w:val="00860D8C"/>
    <w:rPr>
      <w:rFonts w:ascii="Arial" w:hAnsi="Arial"/>
      <w:sz w:val="16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4215"/>
    <w:rPr>
      <w:rFonts w:ascii="Tahoma" w:hAnsi="Tahoma" w:cs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694215"/>
    <w:rPr>
      <w:rFonts w:ascii="Tahoma" w:hAnsi="Tahoma" w:cs="Tahoma"/>
      <w:sz w:val="16"/>
      <w:szCs w:val="16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942C86"/>
    <w:rPr>
      <w:rFonts w:ascii="Arial" w:hAnsi="Arial" w:eastAsia="Times New Roman" w:cs="Times New Roman"/>
      <w:b/>
      <w:bCs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942C86"/>
    <w:rPr>
      <w:rFonts w:ascii="Arial" w:hAnsi="Arial" w:eastAsia="Times New Roman" w:cs="Times New Roman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DD5C5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enabsatz">
    <w:name w:val="List Paragraph"/>
    <w:basedOn w:val="Standard"/>
    <w:uiPriority w:val="34"/>
    <w:qFormat/>
    <w:rsid w:val="00E00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io\Downloads\INF%20M153%20Projekt%20Doku%20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25283C7EAAD947A98272CDD2FA83DF" ma:contentTypeVersion="8" ma:contentTypeDescription="Ein neues Dokument erstellen." ma:contentTypeScope="" ma:versionID="be092b3504e89404746c94b31ab09816">
  <xsd:schema xmlns:xsd="http://www.w3.org/2001/XMLSchema" xmlns:xs="http://www.w3.org/2001/XMLSchema" xmlns:p="http://schemas.microsoft.com/office/2006/metadata/properties" xmlns:ns2="34b47d1d-11ec-4830-a825-81a7167e6ed0" targetNamespace="http://schemas.microsoft.com/office/2006/metadata/properties" ma:root="true" ma:fieldsID="61b81783d3df2e6b7fa0035ad8024069" ns2:_="">
    <xsd:import namespace="34b47d1d-11ec-4830-a825-81a7167e6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47d1d-11ec-4830-a825-81a7167e6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0BC9DF-5C77-453D-83F9-DD3DB17A39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6F6F2E-1938-4EC3-B55A-AF6417F137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F7BA01-33F4-4FC2-9F32-C9A25D805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47d1d-11ec-4830-a825-81a7167e6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405352-EE7F-42CC-AB2E-64BCF8FB7B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 M153 Projekt Doku Vorlage.dotx</ap:Template>
  <ap:Application>Microsoft Word for the web</ap:Application>
  <ap:DocSecurity>0</ap:DocSecurity>
  <ap:ScaleCrop>false</ap:ScaleCrop>
  <ap:Company>BBZS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Dario Stübi</dc:creator>
  <keywords/>
  <dc:description/>
  <lastModifiedBy>BBZW-Sursee; Aeberhard Luca</lastModifiedBy>
  <revision>5</revision>
  <dcterms:created xsi:type="dcterms:W3CDTF">2022-06-22T08:13:00.0000000Z</dcterms:created>
  <dcterms:modified xsi:type="dcterms:W3CDTF">2022-06-22T08:51:29.9996457Z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0x0101000F25283C7EAAD947A98272CDD2FA83DF</vt:lpwstr>
  </property>
</Properties>
</file>